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A96" w:rsidRPr="00B54FC2" w:rsidRDefault="003C5252">
      <w:pPr>
        <w:jc w:val="left"/>
        <w:rPr>
          <w:i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-1540510</wp:posOffset>
            </wp:positionH>
            <wp:positionV relativeFrom="paragraph">
              <wp:posOffset>1744017</wp:posOffset>
            </wp:positionV>
            <wp:extent cx="8165606" cy="4893095"/>
            <wp:effectExtent l="0" t="1905" r="508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арики использ как у Даши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5606" cy="489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96" w:rsidRPr="00B54FC2">
        <w:rPr>
          <w:lang w:val="ru-RU"/>
        </w:rPr>
        <w:br w:type="page"/>
      </w:r>
    </w:p>
    <w:bookmarkStart w:id="0" w:name="_GoBack"/>
    <w:bookmarkEnd w:id="0"/>
    <w:p w:rsidR="00397FC7" w:rsidRPr="009F4B1C" w:rsidRDefault="000F5385" w:rsidP="00011F32">
      <w:pPr>
        <w:pStyle w:val="ab"/>
        <w:ind w:left="-426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-486410</wp:posOffset>
                </wp:positionH>
                <wp:positionV relativeFrom="margin">
                  <wp:posOffset>-172720</wp:posOffset>
                </wp:positionV>
                <wp:extent cx="6631305" cy="10054590"/>
                <wp:effectExtent l="0" t="0" r="36195" b="22860"/>
                <wp:wrapNone/>
                <wp:docPr id="1293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1294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6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0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1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3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4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5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6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7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F32" w:rsidRPr="008F5AF2" w:rsidRDefault="00011F32" w:rsidP="00011F3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ГТУ </w:t>
                              </w:r>
                              <w:r w:rsidR="00A615F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 w:rsidR="00A37CD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  <w:r w:rsidR="00A37CD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43557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  <w:r w:rsidR="00A37CD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008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ГЧ</w:t>
                              </w:r>
                            </w:p>
                            <w:p w:rsidR="0055241E" w:rsidRPr="0042148F" w:rsidRDefault="0055241E" w:rsidP="0055241E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:rsidR="0055241E" w:rsidRPr="0042148F" w:rsidRDefault="0055241E" w:rsidP="0055241E">
                              <w:pPr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8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9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0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1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2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33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734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35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CF1877" w:rsidRDefault="000F5385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Чистякова Ю. А</w:t>
                                </w:r>
                                <w:r w:rsidR="00CF1877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36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37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38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455E" w:rsidRPr="00CF1877" w:rsidRDefault="000F5385" w:rsidP="00CB455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 А. В.</w:t>
                                </w:r>
                              </w:p>
                              <w:p w:rsidR="0055241E" w:rsidRPr="00CB455E" w:rsidRDefault="0055241E" w:rsidP="00CB455E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39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40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1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455E" w:rsidRPr="00CF1877" w:rsidRDefault="000F5385" w:rsidP="00CB455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 А. В.</w:t>
                                </w:r>
                              </w:p>
                              <w:p w:rsidR="0055241E" w:rsidRPr="000F5385" w:rsidRDefault="000F5385" w:rsidP="00CB455E">
                                <w:pPr>
                                  <w:rPr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Cs w:val="16"/>
                                    <w:lang w:val="ru-RU"/>
                                  </w:rPr>
                                  <w:t>ГГ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42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2743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4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CF1877" w:rsidRDefault="00CF1877" w:rsidP="0055241E">
                                <w:pP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45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746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42148F" w:rsidRDefault="0055241E" w:rsidP="0055241E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7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241E" w:rsidRPr="00CF1877" w:rsidRDefault="00CB455E" w:rsidP="0055241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748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9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4928"/>
                            <a:ext cx="3285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8CA" w:rsidRPr="00B128CA" w:rsidRDefault="00A37CD8" w:rsidP="00B128CA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 xml:space="preserve">Диаграмма вариантов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br/>
                                <w:t xml:space="preserve">использования </w:t>
                              </w:r>
                              <w:r w:rsidR="00B128CA" w:rsidRPr="00B128CA">
                                <w:rPr>
                                  <w:i/>
                                  <w:sz w:val="24"/>
                                  <w:szCs w:val="24"/>
                                </w:rPr>
                                <w:t>веб-приложения аренды услуг программиста</w:t>
                              </w:r>
                            </w:p>
                            <w:p w:rsidR="0055241E" w:rsidRPr="00B128CA" w:rsidRDefault="0055241E" w:rsidP="0055241E">
                              <w:pPr>
                                <w:pStyle w:val="ab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0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1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2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3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4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5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DA46C1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A46C1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6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7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8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877" w:rsidRPr="00CB455E" w:rsidRDefault="00CB455E" w:rsidP="00CF1877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 w:rsidR="000F5385">
                                <w:rPr>
                                  <w:i/>
                                  <w:sz w:val="24"/>
                                  <w:lang w:val="ru-RU"/>
                                </w:rPr>
                                <w:t>011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:rsidR="0055241E" w:rsidRPr="0042148F" w:rsidRDefault="0055241E" w:rsidP="001E2D7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9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41E" w:rsidRPr="0042148F" w:rsidRDefault="0055241E" w:rsidP="0055241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93" o:spid="_x0000_s1179" style="position:absolute;left:0;text-align:left;margin-left:-38.3pt;margin-top:-13.6pt;width:522.15pt;height:791.7pt;z-index:2516582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">
                <v:rect id="Rectangle 921" o:spid="_x0000_s1180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    <v:line id="Line 922" o:spid="_x0000_s1181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    <v:line id="Line 923" o:spid="_x0000_s1182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    <v:line id="Line 924" o:spid="_x0000_s1183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    <v:line id="Line 925" o:spid="_x0000_s1184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    <v:line id="Line 926" o:spid="_x0000_s1185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    <v:line id="Line 927" o:spid="_x0000_s1186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    <v:line id="Line 928" o:spid="_x0000_s1187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    <v:line id="Line 929" o:spid="_x0000_s1188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    <v:line id="Line 930" o:spid="_x0000_s1189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    <v:rect id="Rectangle 931" o:spid="_x0000_s1190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191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33" o:spid="_x0000_s1192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4" o:spid="_x0000_s1193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194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195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196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197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    <v:textbox inset="1pt,1pt,1pt,1pt">
                    <w:txbxContent>
                      <w:p w:rsidR="00011F32" w:rsidRPr="008F5AF2" w:rsidRDefault="00011F32" w:rsidP="00011F3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ГТУ </w:t>
                        </w:r>
                        <w:r w:rsidR="00A615F7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  <w:r w:rsidR="00A37CD8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2</w:t>
                        </w:r>
                        <w:r w:rsidR="00A37CD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</w:t>
                        </w:r>
                        <w:r w:rsidR="00435576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3</w:t>
                        </w:r>
                        <w:r w:rsidR="00A37CD8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008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ГЧ</w:t>
                        </w:r>
                      </w:p>
                      <w:p w:rsidR="0055241E" w:rsidRPr="0042148F" w:rsidRDefault="0055241E" w:rsidP="0055241E">
                        <w:pPr>
                          <w:pStyle w:val="ab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:rsidR="0055241E" w:rsidRPr="0042148F" w:rsidRDefault="0055241E" w:rsidP="0055241E">
                        <w:pPr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198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    <v:line id="Line 940" o:spid="_x0000_s1199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    <v:line id="Line 941" o:spid="_x0000_s1200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    <v:line id="Line 942" o:spid="_x0000_s1201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    <v:line id="Line 943" o:spid="_x0000_s1202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    <v:group id="Group 944" o:spid="_x0000_s1203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    <v:rect id="Rectangle 945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2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    <v:textbox inset="1pt,1pt,1pt,1pt">
                      <w:txbxContent>
                        <w:p w:rsidR="0055241E" w:rsidRPr="00CF1877" w:rsidRDefault="000F5385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Чистякова Ю. А</w:t>
                          </w:r>
                          <w:r w:rsidR="00CF1877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47" o:spid="_x0000_s1206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    <v:rect id="Rectangle 948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2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    <v:textbox inset="1pt,1pt,1pt,1pt">
                      <w:txbxContent>
                        <w:p w:rsidR="00CB455E" w:rsidRPr="00CF1877" w:rsidRDefault="000F5385" w:rsidP="00CB455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 А. В.</w:t>
                          </w:r>
                        </w:p>
                        <w:p w:rsidR="0055241E" w:rsidRPr="00CB455E" w:rsidRDefault="0055241E" w:rsidP="00CB455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0" o:spid="_x0000_s1209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    <v:rect id="Rectangle 951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952" o:spid="_x0000_s12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    <v:textbox inset="1pt,1pt,1pt,1pt">
                      <w:txbxContent>
                        <w:p w:rsidR="00CB455E" w:rsidRPr="00CF1877" w:rsidRDefault="000F5385" w:rsidP="00CB455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 А. В.</w:t>
                          </w:r>
                        </w:p>
                        <w:p w:rsidR="0055241E" w:rsidRPr="000F5385" w:rsidRDefault="000F5385" w:rsidP="00CB455E">
                          <w:pPr>
                            <w:rPr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Cs w:val="16"/>
                              <w:lang w:val="ru-RU"/>
                            </w:rPr>
                            <w:t>ГГ</w:t>
                          </w:r>
                        </w:p>
                      </w:txbxContent>
                    </v:textbox>
                  </v:rect>
                </v:group>
                <v:group id="Group 953" o:spid="_x0000_s1212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    <v:rect id="Rectangle 954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CF1877" w:rsidRDefault="00CF1877" w:rsidP="0055241E">
                          <w:pP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215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    <v:rect id="Rectangle 957" o:spid="_x0000_s121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42148F" w:rsidRDefault="0055241E" w:rsidP="0055241E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2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    <v:textbox inset="1pt,1pt,1pt,1pt">
                      <w:txbxContent>
                        <w:p w:rsidR="0055241E" w:rsidRPr="00CF1877" w:rsidRDefault="00CB455E" w:rsidP="0055241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218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    <v:rect id="Rectangle 960" o:spid="_x0000_s1219" style="position:absolute;left:5189;top:14928;width:328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    <v:textbox inset="1pt,1pt,1pt,1pt">
                    <w:txbxContent>
                      <w:p w:rsidR="00B128CA" w:rsidRPr="00B128CA" w:rsidRDefault="00A37CD8" w:rsidP="00B128CA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 xml:space="preserve">Диаграмма вариантов </w:t>
                        </w: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br/>
                          <w:t xml:space="preserve">использования </w:t>
                        </w:r>
                        <w:r w:rsidR="00B128CA" w:rsidRPr="00B128CA">
                          <w:rPr>
                            <w:i/>
                            <w:sz w:val="24"/>
                            <w:szCs w:val="24"/>
                          </w:rPr>
                          <w:t>веб-приложения аренды услуг программиста</w:t>
                        </w:r>
                      </w:p>
                      <w:p w:rsidR="0055241E" w:rsidRPr="00B128CA" w:rsidRDefault="0055241E" w:rsidP="0055241E">
                        <w:pPr>
                          <w:pStyle w:val="ab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961" o:spid="_x0000_s1220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    <v:line id="Line 962" o:spid="_x0000_s1221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    <v:line id="Line 963" o:spid="_x0000_s1222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    <v:rect id="Rectangle 964" o:spid="_x0000_s1223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Rectangle 965" o:spid="_x0000_s1224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225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    <v:textbox inset="1pt,1pt,1pt,1pt">
                    <w:txbxContent>
                      <w:p w:rsidR="0055241E" w:rsidRPr="00DA46C1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DA46C1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226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    <v:line id="Line 968" o:spid="_x0000_s1227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    <v:rect id="Rectangle 969" o:spid="_x0000_s1228" style="position:absolute;left:8595;top:15651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    <v:textbox inset="1pt,1pt,1pt,1pt">
                    <w:txbxContent>
                      <w:p w:rsidR="00CF1877" w:rsidRPr="00CB455E" w:rsidRDefault="00CB455E" w:rsidP="00CF1877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 w:rsidR="000F5385">
                          <w:rPr>
                            <w:i/>
                            <w:sz w:val="24"/>
                            <w:lang w:val="ru-RU"/>
                          </w:rPr>
                          <w:t>011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:rsidR="0055241E" w:rsidRPr="0042148F" w:rsidRDefault="0055241E" w:rsidP="001E2D7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229" style="position:absolute;left:8684;top:15204;width:54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    <v:textbox inset="1pt,1pt,1pt,1pt">
                    <w:txbxContent>
                      <w:p w:rsidR="0055241E" w:rsidRPr="0042148F" w:rsidRDefault="0055241E" w:rsidP="0055241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397FC7" w:rsidRPr="009F4B1C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11F32"/>
    <w:rsid w:val="000243BA"/>
    <w:rsid w:val="00036E12"/>
    <w:rsid w:val="0007213F"/>
    <w:rsid w:val="000D1C75"/>
    <w:rsid w:val="000E37C0"/>
    <w:rsid w:val="000F5385"/>
    <w:rsid w:val="00151399"/>
    <w:rsid w:val="00166833"/>
    <w:rsid w:val="00177D05"/>
    <w:rsid w:val="001D07EE"/>
    <w:rsid w:val="001E2D72"/>
    <w:rsid w:val="0022750B"/>
    <w:rsid w:val="002A517F"/>
    <w:rsid w:val="002B057C"/>
    <w:rsid w:val="002D2A77"/>
    <w:rsid w:val="002D4A03"/>
    <w:rsid w:val="003008F4"/>
    <w:rsid w:val="0030409B"/>
    <w:rsid w:val="0031161A"/>
    <w:rsid w:val="00337AAA"/>
    <w:rsid w:val="00345C73"/>
    <w:rsid w:val="0034688D"/>
    <w:rsid w:val="00397FC7"/>
    <w:rsid w:val="003B079A"/>
    <w:rsid w:val="003B62F5"/>
    <w:rsid w:val="003C5252"/>
    <w:rsid w:val="003F79B4"/>
    <w:rsid w:val="004076AE"/>
    <w:rsid w:val="00435576"/>
    <w:rsid w:val="004869D6"/>
    <w:rsid w:val="004A3964"/>
    <w:rsid w:val="004D1FED"/>
    <w:rsid w:val="00514E5A"/>
    <w:rsid w:val="0055241E"/>
    <w:rsid w:val="00553013"/>
    <w:rsid w:val="00573DA1"/>
    <w:rsid w:val="00583B37"/>
    <w:rsid w:val="005A3EC7"/>
    <w:rsid w:val="005B2C8B"/>
    <w:rsid w:val="005C79FB"/>
    <w:rsid w:val="005F13AC"/>
    <w:rsid w:val="00637A31"/>
    <w:rsid w:val="00685C51"/>
    <w:rsid w:val="006D7F08"/>
    <w:rsid w:val="006F098B"/>
    <w:rsid w:val="007B67C1"/>
    <w:rsid w:val="007E2E11"/>
    <w:rsid w:val="007F250A"/>
    <w:rsid w:val="00804636"/>
    <w:rsid w:val="00834145"/>
    <w:rsid w:val="008662EE"/>
    <w:rsid w:val="008830C1"/>
    <w:rsid w:val="008C192D"/>
    <w:rsid w:val="008F203D"/>
    <w:rsid w:val="00937430"/>
    <w:rsid w:val="0095193C"/>
    <w:rsid w:val="00964662"/>
    <w:rsid w:val="00996BCC"/>
    <w:rsid w:val="009D2FFD"/>
    <w:rsid w:val="009F44A3"/>
    <w:rsid w:val="009F4B1C"/>
    <w:rsid w:val="009F594F"/>
    <w:rsid w:val="00A37CD8"/>
    <w:rsid w:val="00A57B47"/>
    <w:rsid w:val="00A615F7"/>
    <w:rsid w:val="00A84541"/>
    <w:rsid w:val="00A93945"/>
    <w:rsid w:val="00AC759A"/>
    <w:rsid w:val="00B02BAA"/>
    <w:rsid w:val="00B03A96"/>
    <w:rsid w:val="00B128CA"/>
    <w:rsid w:val="00B30231"/>
    <w:rsid w:val="00B54FC2"/>
    <w:rsid w:val="00B9056D"/>
    <w:rsid w:val="00B92D4C"/>
    <w:rsid w:val="00BF48A7"/>
    <w:rsid w:val="00C0595E"/>
    <w:rsid w:val="00C37DA2"/>
    <w:rsid w:val="00C50A9F"/>
    <w:rsid w:val="00C862A8"/>
    <w:rsid w:val="00C9671F"/>
    <w:rsid w:val="00CB455E"/>
    <w:rsid w:val="00CF1877"/>
    <w:rsid w:val="00D51DEF"/>
    <w:rsid w:val="00DA46C1"/>
    <w:rsid w:val="00DB0E3F"/>
    <w:rsid w:val="00E06A6A"/>
    <w:rsid w:val="00E36CAB"/>
    <w:rsid w:val="00E64020"/>
    <w:rsid w:val="00ED4D90"/>
    <w:rsid w:val="00F45015"/>
    <w:rsid w:val="00F4686D"/>
    <w:rsid w:val="00F937B8"/>
    <w:rsid w:val="00FA1F4B"/>
    <w:rsid w:val="00F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321003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3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2021-06-02T13:19:00Z</dcterms:created>
  <dcterms:modified xsi:type="dcterms:W3CDTF">2021-06-10T19:38:00Z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