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C2" w:rsidRDefault="00B54FC2">
      <w:pPr>
        <w:jc w:val="left"/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43"/>
        <w:gridCol w:w="744"/>
        <w:gridCol w:w="744"/>
        <w:gridCol w:w="744"/>
        <w:gridCol w:w="744"/>
        <w:gridCol w:w="744"/>
        <w:gridCol w:w="743"/>
        <w:gridCol w:w="744"/>
        <w:gridCol w:w="744"/>
        <w:gridCol w:w="744"/>
        <w:gridCol w:w="744"/>
        <w:gridCol w:w="744"/>
      </w:tblGrid>
      <w:tr w:rsidR="00B54FC2" w:rsidTr="00C0595E">
        <w:trPr>
          <w:cantSplit/>
          <w:trHeight w:val="1876"/>
        </w:trPr>
        <w:tc>
          <w:tcPr>
            <w:tcW w:w="743" w:type="dxa"/>
            <w:textDirection w:val="btLr"/>
          </w:tcPr>
          <w:p w:rsidR="00B54FC2" w:rsidRPr="00C0595E" w:rsidRDefault="00B54FC2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Значение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3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7225,34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558,75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5856</w:t>
            </w:r>
          </w:p>
        </w:tc>
        <w:tc>
          <w:tcPr>
            <w:tcW w:w="743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13 640,09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1364,01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15 004,1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27 500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7912,57</w:t>
            </w:r>
          </w:p>
        </w:tc>
        <w:tc>
          <w:tcPr>
            <w:tcW w:w="744" w:type="dxa"/>
            <w:textDirection w:val="btLr"/>
          </w:tcPr>
          <w:p w:rsidR="00B54FC2" w:rsidRPr="00C0595E" w:rsidRDefault="00C0595E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52,74</w:t>
            </w:r>
          </w:p>
        </w:tc>
      </w:tr>
      <w:tr w:rsidR="00B54FC2" w:rsidRPr="00B54FC2" w:rsidTr="00C0595E">
        <w:trPr>
          <w:cantSplit/>
          <w:trHeight w:val="10233"/>
        </w:trPr>
        <w:tc>
          <w:tcPr>
            <w:tcW w:w="743" w:type="dxa"/>
            <w:textDirection w:val="btLr"/>
          </w:tcPr>
          <w:p w:rsidR="00B54FC2" w:rsidRPr="00C0595E" w:rsidRDefault="00B54FC2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Наименование показателя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Время разработки, мес.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Количество программистов, чел.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Зарплата с отчислениями, руб.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Расходы на материалы, оплату машинного времени, прочие, руб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Накладные расходы, руб</w:t>
            </w:r>
          </w:p>
        </w:tc>
        <w:tc>
          <w:tcPr>
            <w:tcW w:w="743" w:type="dxa"/>
            <w:textDirection w:val="btLr"/>
          </w:tcPr>
          <w:p w:rsidR="00B54FC2" w:rsidRPr="00C0595E" w:rsidRDefault="00B54FC2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Себестоимость разработки веб-приложения, руб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Расходы на сопровождение и адаптацию, руб.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Полная себестоимость, руб.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Цена аналога, руб.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Прибыль от реализации, руб.</w:t>
            </w:r>
          </w:p>
        </w:tc>
        <w:tc>
          <w:tcPr>
            <w:tcW w:w="744" w:type="dxa"/>
            <w:textDirection w:val="btLr"/>
          </w:tcPr>
          <w:p w:rsidR="00B54FC2" w:rsidRPr="00C0595E" w:rsidRDefault="00B54FC2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Рентабельность разработки, %</w:t>
            </w:r>
          </w:p>
        </w:tc>
      </w:tr>
    </w:tbl>
    <w:p w:rsidR="00B54FC2" w:rsidRPr="00B54FC2" w:rsidRDefault="00B54FC2">
      <w:pPr>
        <w:jc w:val="left"/>
        <w:rPr>
          <w:lang w:val="ru-RU"/>
        </w:rPr>
      </w:pPr>
      <w:r w:rsidRPr="00B54FC2">
        <w:rPr>
          <w:lang w:val="ru-RU"/>
        </w:rPr>
        <w:br w:type="page"/>
      </w:r>
    </w:p>
    <w:p w:rsidR="00B54FC2" w:rsidRPr="00B54FC2" w:rsidRDefault="00B54FC2">
      <w:pPr>
        <w:jc w:val="left"/>
        <w:rPr>
          <w:lang w:val="ru-RU"/>
        </w:rPr>
      </w:pPr>
    </w:p>
    <w:bookmarkStart w:id="0" w:name="_GoBack"/>
    <w:bookmarkEnd w:id="0"/>
    <w:p w:rsidR="00B54FC2" w:rsidRPr="00B54FC2" w:rsidRDefault="00B54FC2">
      <w:pPr>
        <w:jc w:val="left"/>
        <w:rPr>
          <w:lang w:val="ru-RU"/>
        </w:rPr>
      </w:pPr>
      <w:r>
        <w:rPr>
          <w:b/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6EECED" wp14:editId="5083EF01">
                <wp:simplePos x="0" y="0"/>
                <wp:positionH relativeFrom="margin">
                  <wp:posOffset>-486410</wp:posOffset>
                </wp:positionH>
                <wp:positionV relativeFrom="margin">
                  <wp:posOffset>-172720</wp:posOffset>
                </wp:positionV>
                <wp:extent cx="6631305" cy="10054590"/>
                <wp:effectExtent l="0" t="0" r="36195" b="22860"/>
                <wp:wrapNone/>
                <wp:docPr id="2770" name="Группа 2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2771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2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4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5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6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7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8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2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3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4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5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6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7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8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8F5AF2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.01 ГЧ</w:t>
                              </w:r>
                            </w:p>
                            <w:p w:rsidR="00B54FC2" w:rsidRPr="0042148F" w:rsidRDefault="00B54FC2" w:rsidP="00B54FC2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:rsidR="00B54FC2" w:rsidRPr="00C50A9F" w:rsidRDefault="00B54FC2" w:rsidP="00B54FC2">
                              <w:pPr>
                                <w:rPr>
                                  <w:i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Cs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9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0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1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2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3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94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795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42148F" w:rsidRDefault="00B54FC2" w:rsidP="00B54FC2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96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CF1877" w:rsidRDefault="00B54FC2" w:rsidP="00B54FC2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Чистякова Ю.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97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98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42148F" w:rsidRDefault="00B54FC2" w:rsidP="00B54FC2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99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CF1877" w:rsidRDefault="00B54FC2" w:rsidP="00B54FC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 А. В.</w:t>
                                </w:r>
                              </w:p>
                              <w:p w:rsidR="00B54FC2" w:rsidRPr="00CB455E" w:rsidRDefault="00B54FC2" w:rsidP="00B54FC2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00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801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42148F" w:rsidRDefault="00B54FC2" w:rsidP="00B54FC2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02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CF1877" w:rsidRDefault="00B54FC2" w:rsidP="00B54FC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 А. В.</w:t>
                                </w:r>
                              </w:p>
                              <w:p w:rsidR="00B54FC2" w:rsidRPr="000F5385" w:rsidRDefault="00B54FC2" w:rsidP="00B54FC2">
                                <w:pPr>
                                  <w:rPr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Cs w:val="16"/>
                                    <w:lang w:val="ru-RU"/>
                                  </w:rPr>
                                  <w:t>ГГ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03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2804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42148F" w:rsidRDefault="00B54FC2" w:rsidP="00B54FC2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05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CF1877" w:rsidRDefault="00B54FC2" w:rsidP="00B54FC2">
                                <w:pP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06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807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42148F" w:rsidRDefault="00B54FC2" w:rsidP="00B54FC2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08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FC2" w:rsidRPr="00CF1877" w:rsidRDefault="00B54FC2" w:rsidP="00B54FC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809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0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28"/>
                            <a:ext cx="3285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B128CA" w:rsidRDefault="00B54FC2" w:rsidP="00B54FC2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 xml:space="preserve">Таблица расчетов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br/>
                                <w:t>экономических показателей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br/>
                              </w:r>
                              <w:r w:rsidRPr="00B128CA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веб-приложения аренды услуг программиста</w:t>
                              </w:r>
                            </w:p>
                            <w:p w:rsidR="00B54FC2" w:rsidRPr="00B128CA" w:rsidRDefault="00B54FC2" w:rsidP="00B54FC2">
                              <w:pPr>
                                <w:pStyle w:val="ab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1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2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3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4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5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1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DA46C1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A46C1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2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3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4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CB455E" w:rsidRDefault="00B54FC2" w:rsidP="00B54FC2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7011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:rsidR="00B54FC2" w:rsidRPr="0042148F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5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FC2" w:rsidRPr="0042148F" w:rsidRDefault="00B54FC2" w:rsidP="00B54FC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EECED" id="Группа 2770" o:spid="_x0000_s1026" style="position:absolute;margin-left:-38.3pt;margin-top:-13.6pt;width:522.15pt;height:791.7pt;z-index:251671552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22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1eoLnm/CE5DbBwAAAP//AwBQSwECLQAUAAYACAAAACEA2+H2y+4AAACFAQAAEwAAAAAAAAAA&#10;AAAAAAAAAAAAW0NvbnRlbnRfVHlwZXNdLnhtbFBLAQItABQABgAIAAAAIQBa9CxbvwAAABUBAAAL&#10;AAAAAAAAAAAAAAAAAB8BAABfcmVscy8ucmVsc1BLAQItABQABgAIAAAAIQCQDW22xQAAAN0AAAAP&#10;AAAAAAAAAAAAAAAAAAcCAABkcnMvZG93bnJldi54bWxQSwUGAAAAAAMAAwC3AAAA+QIAAAAA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BZ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SbwfROegFx9AAAA//8DAFBLAQItABQABgAIAAAAIQDb4fbL7gAAAIUBAAATAAAAAAAAAAAAAAAA&#10;AAAAAABbQ29udGVudF9UeXBlc10ueG1sUEsBAi0AFAAGAAgAAAAhAFr0LFu/AAAAFQEAAAsAAAAA&#10;AAAAAAAAAAAAHwEAAF9yZWxzLy5yZWxzUEsBAi0AFAAGAAgAAAAhAHCoUFnBAAAA3QAAAA8AAAAA&#10;AAAAAAAAAAAABwIAAGRycy9kb3ducmV2LnhtbFBLBQYAAAAAAwADALcAAAD1AgAAAAA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4u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abwfROegFx9AAAA//8DAFBLAQItABQABgAIAAAAIQDb4fbL7gAAAIUBAAATAAAAAAAAAAAAAAAA&#10;AAAAAABbQ29udGVudF9UeXBlc10ueG1sUEsBAi0AFAAGAAgAAAAhAFr0LFu/AAAAFQEAAAsAAAAA&#10;AAAAAAAAAAAAHwEAAF9yZWxzLy5yZWxzUEsBAi0AFAAGAAgAAAAhAIB6zi7BAAAA3QAAAA8AAAAA&#10;AAAAAAAAAAAABwIAAGRycy9kb3ducmV2LnhtbFBLBQYAAAAAAwADALcAAAD1AgAAAAA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/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WIS5&#10;4U14AnLzBQAA//8DAFBLAQItABQABgAIAAAAIQDb4fbL7gAAAIUBAAATAAAAAAAAAAAAAAAAAAAA&#10;AABbQ29udGVudF9UeXBlc10ueG1sUEsBAi0AFAAGAAgAAAAhAFr0LFu/AAAAFQEAAAsAAAAAAAAA&#10;AAAAAAAAHwEAAF9yZWxzLy5yZWxzUEsBAi0AFAAGAAgAAAAhAJ6p/8e+AAAA3QAAAA8AAAAAAAAA&#10;AAAAAAAABwIAAGRycy9kb3ducmV2LnhtbFBLBQYAAAAAAwADALcAAADyAgAAAAA=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7n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F2kM/h9E5+A3LwAAAD//wMAUEsBAi0AFAAGAAgAAAAhANvh9svuAAAAhQEAABMAAAAAAAAAAAAA&#10;AAAAAAAAAFtDb250ZW50X1R5cGVzXS54bWxQSwECLQAUAAYACAAAACEAWvQsW78AAAAVAQAACwAA&#10;AAAAAAAAAAAAAAAfAQAAX3JlbHMvLnJlbHNQSwECLQAUAAYACAAAACEAApT+58MAAADdAAAADwAA&#10;AAAAAAAAAAAAAAAHAgAAZHJzL2Rvd25yZXYueG1sUEsFBgAAAAADAAMAtwAAAPcCAAAAAA=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" filled="f" stroked="f" strokeweight=".25pt">
                  <v:textbox inset="1pt,1pt,1pt,1pt">
                    <w:txbxContent>
                      <w:p w:rsidR="00B54FC2" w:rsidRPr="008F5AF2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.01 ГЧ</w:t>
                        </w:r>
                      </w:p>
                      <w:p w:rsidR="00B54FC2" w:rsidRPr="0042148F" w:rsidRDefault="00B54FC2" w:rsidP="00B54FC2">
                        <w:pPr>
                          <w:pStyle w:val="ab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:rsidR="00B54FC2" w:rsidRPr="00C50A9F" w:rsidRDefault="00B54FC2" w:rsidP="00B54FC2">
                        <w:pPr>
                          <w:rPr>
                            <w:i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szCs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0qT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H7A0eb8ITkMs7AAAA//8DAFBLAQItABQABgAIAAAAIQDb4fbL7gAAAIUBAAATAAAAAAAA&#10;AAAAAAAAAAAAAABbQ29udGVudF9UeXBlc10ueG1sUEsBAi0AFAAGAAgAAAAhAFr0LFu/AAAAFQEA&#10;AAsAAAAAAAAAAAAAAAAAHwEAAF9yZWxzLy5yZWxzUEsBAi0AFAAGAAgAAAAhAEFrSpPHAAAA3QAA&#10;AA8AAAAAAAAAAAAAAAAABwIAAGRycy9kb3ducmV2LnhtbFBLBQYAAAAAAwADALcAAAD7AgAAAAA=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XV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S/h+iY+Abn7BwAA//8DAFBLAQItABQABgAIAAAAIQDb4fbL7gAAAIUBAAATAAAAAAAAAAAA&#10;AAAAAAAAAABbQ29udGVudF9UeXBlc10ueG1sUEsBAi0AFAAGAAgAAAAhAFr0LFu/AAAAFQEAAAsA&#10;AAAAAAAAAAAAAAAAHwEAAF9yZWxzLy5yZWxzUEsBAi0AFAAGAAgAAAAhAGfoVdXEAAAA3QAAAA8A&#10;AAAAAAAAAAAAAAAABwIAAGRycy9kb3ducmV2LnhtbFBLBQYAAAAAAwADALcAAAD4AgAAAAA=&#10;" filled="f" stroked="f" strokeweight=".25pt">
                    <v:textbox inset="1pt,1pt,1pt,1pt">
                      <w:txbxContent>
                        <w:p w:rsidR="00B54FC2" w:rsidRPr="0042148F" w:rsidRDefault="00B54FC2" w:rsidP="00B54FC2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" filled="f" stroked="f" strokeweight=".25pt">
                    <v:textbox inset="1pt,1pt,1pt,1pt">
                      <w:txbxContent>
                        <w:p w:rsidR="00B54FC2" w:rsidRPr="00CF1877" w:rsidRDefault="00B54FC2" w:rsidP="00B54FC2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Чистякова Ю. А.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Tk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tF4Ooa/N+EJyMUvAAAA//8DAFBLAQItABQABgAIAAAAIQDb4fbL7gAAAIUBAAATAAAAAAAA&#10;AAAAAAAAAAAAAABbQ29udGVudF9UeXBlc10ueG1sUEsBAi0AFAAGAAgAAAAhAFr0LFu/AAAAFQEA&#10;AAsAAAAAAAAAAAAAAAAAHwEAAF9yZWxzLy5yZWxzUEsBAi0AFAAGAAgAAAAhALG51OTHAAAA3QAA&#10;AA8AAAAAAAAAAAAAAAAABwIAAGRycy9kb3ducmV2LnhtbFBLBQYAAAAAAwADALcAAAD7AgAAAAA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" filled="f" stroked="f" strokeweight=".25pt">
                    <v:textbox inset="1pt,1pt,1pt,1pt">
                      <w:txbxContent>
                        <w:p w:rsidR="00B54FC2" w:rsidRPr="0042148F" w:rsidRDefault="00B54FC2" w:rsidP="00B54FC2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" filled="f" stroked="f" strokeweight=".25pt">
                    <v:textbox inset="1pt,1pt,1pt,1pt">
                      <w:txbxContent>
                        <w:p w:rsidR="00B54FC2" w:rsidRPr="00CF1877" w:rsidRDefault="00B54FC2" w:rsidP="00B54FC2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 А. В.</w:t>
                          </w:r>
                        </w:p>
                        <w:p w:rsidR="00B54FC2" w:rsidRPr="00CB455E" w:rsidRDefault="00B54FC2" w:rsidP="00B54FC2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1B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ckyCvvDm/AE5OYJAAD//wMAUEsBAi0AFAAGAAgAAAAhANvh9svuAAAAhQEAABMAAAAAAAAAAAAA&#10;AAAAAAAAAFtDb250ZW50X1R5cGVzXS54bWxQSwECLQAUAAYACAAAACEAWvQsW78AAAAVAQAACwAA&#10;AAAAAAAAAAAAAAAfAQAAX3JlbHMvLnJlbHNQSwECLQAUAAYACAAAACEAIO5NQcMAAADdAAAADwAA&#10;AAAAAAAAAAAAAAAHAgAAZHJzL2Rvd25yZXYueG1sUEsFBgAAAAADAAMAtwAAAPcCAAAAAA==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" filled="f" stroked="f" strokeweight=".25pt">
                    <v:textbox inset="1pt,1pt,1pt,1pt">
                      <w:txbxContent>
                        <w:p w:rsidR="00B54FC2" w:rsidRPr="0042148F" w:rsidRDefault="00B54FC2" w:rsidP="00B54FC2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" filled="f" stroked="f" strokeweight=".25pt">
                    <v:textbox inset="1pt,1pt,1pt,1pt">
                      <w:txbxContent>
                        <w:p w:rsidR="00B54FC2" w:rsidRPr="00CF1877" w:rsidRDefault="00B54FC2" w:rsidP="00B54FC2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 А. В.</w:t>
                          </w:r>
                        </w:p>
                        <w:p w:rsidR="00B54FC2" w:rsidRPr="000F5385" w:rsidRDefault="00B54FC2" w:rsidP="00B54FC2">
                          <w:pPr>
                            <w:rPr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Cs w:val="16"/>
                              <w:lang w:val="ru-RU"/>
                            </w:rPr>
                            <w:t>ГГ</w:t>
                          </w: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M2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aAmPN+EJyM0vAAAA//8DAFBLAQItABQABgAIAAAAIQDb4fbL7gAAAIUBAAATAAAAAAAA&#10;AAAAAAAAAAAAAABbQ29udGVudF9UeXBlc10ueG1sUEsBAi0AFAAGAAgAAAAhAFr0LFu/AAAAFQEA&#10;AAsAAAAAAAAAAAAAAAAAHwEAAF9yZWxzLy5yZWxzUEsBAi0AFAAGAAgAAAAhANA80zbHAAAA3QAA&#10;AA8AAAAAAAAAAAAAAAAABwIAAGRycy9kb3ducmV2LnhtbFBLBQYAAAAAAwADALcAAAD7AgAAAAA=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" filled="f" stroked="f" strokeweight=".25pt">
                    <v:textbox inset="1pt,1pt,1pt,1pt">
                      <w:txbxContent>
                        <w:p w:rsidR="00B54FC2" w:rsidRPr="0042148F" w:rsidRDefault="00B54FC2" w:rsidP="00B54FC2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" filled="f" stroked="f" strokeweight=".25pt">
                    <v:textbox inset="1pt,1pt,1pt,1pt">
                      <w:txbxContent>
                        <w:p w:rsidR="00B54FC2" w:rsidRPr="00CF1877" w:rsidRDefault="00B54FC2" w:rsidP="00B54FC2">
                          <w:pP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" filled="f" stroked="f" strokeweight=".25pt">
                    <v:textbox inset="1pt,1pt,1pt,1pt">
                      <w:txbxContent>
                        <w:p w:rsidR="00B54FC2" w:rsidRPr="0042148F" w:rsidRDefault="00B54FC2" w:rsidP="00B54FC2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" filled="f" stroked="f" strokeweight=".25pt">
                    <v:textbox inset="1pt,1pt,1pt,1pt">
                      <w:txbxContent>
                        <w:p w:rsidR="00B54FC2" w:rsidRPr="00CF1877" w:rsidRDefault="00B54FC2" w:rsidP="00B54FC2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713wA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aA7fN+EJyNUHAAD//wMAUEsBAi0AFAAGAAgAAAAhANvh9svuAAAAhQEAABMAAAAAAAAAAAAAAAAA&#10;AAAAAFtDb250ZW50X1R5cGVzXS54bWxQSwECLQAUAAYACAAAACEAWvQsW78AAAAVAQAACwAAAAAA&#10;AAAAAAAAAAAfAQAAX3JlbHMvLnJlbHNQSwECLQAUAAYACAAAACEAX1e9d8AAAADdAAAADwAAAAAA&#10;AAAAAAAAAAAHAgAAZHJzL2Rvd25yZXYueG1sUEsFBgAAAAADAAMAtwAAAPQCAAAAAA==&#10;" strokeweight="2pt"/>
                <v:rect id="Rectangle 960" o:spid="_x0000_s1066" style="position:absolute;left:5189;top:14928;width:328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" filled="f" stroked="f" strokeweight=".25pt">
                  <v:textbox inset="1pt,1pt,1pt,1pt">
                    <w:txbxContent>
                      <w:p w:rsidR="00B54FC2" w:rsidRPr="00B128CA" w:rsidRDefault="00B54FC2" w:rsidP="00B54FC2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 xml:space="preserve">Таблица расчетов </w:t>
                        </w: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br/>
                          <w:t>экономических показателей</w:t>
                        </w: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br/>
                        </w:r>
                        <w:r w:rsidRPr="00B128CA">
                          <w:rPr>
                            <w:i/>
                            <w:sz w:val="24"/>
                            <w:szCs w:val="24"/>
                          </w:rPr>
                          <w:t xml:space="preserve"> веб-приложения аренды услуг программиста</w:t>
                        </w:r>
                      </w:p>
                      <w:p w:rsidR="00B54FC2" w:rsidRPr="00B128CA" w:rsidRDefault="00B54FC2" w:rsidP="00B54FC2">
                        <w:pPr>
                          <w:pStyle w:val="ab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es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bz&#10;OIbvm/AE5OoDAAD//wMAUEsBAi0AFAAGAAgAAAAhANvh9svuAAAAhQEAABMAAAAAAAAAAAAAAAAA&#10;AAAAAFtDb250ZW50X1R5cGVzXS54bWxQSwECLQAUAAYACAAAACEAWvQsW78AAAAVAQAACwAAAAAA&#10;AAAAAAAAAAAfAQAAX3JlbHMvLnJlbHNQSwECLQAUAAYACAAAACEAJPgnrMAAAADdAAAADwAAAAAA&#10;AAAAAAAAAAAHAgAAZHJzL2Rvd25yZXYueG1sUEsFBgAAAAADAAMAtwAAAPQCAAAAAA==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nb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L5&#10;JIbvm/AE5OoDAAD//wMAUEsBAi0AFAAGAAgAAAAhANvh9svuAAAAhQEAABMAAAAAAAAAAAAAAAAA&#10;AAAAAFtDb250ZW50X1R5cGVzXS54bWxQSwECLQAUAAYACAAAACEAWvQsW78AAAAVAQAACwAAAAAA&#10;AAAAAAAAAAAfAQAAX3JlbHMvLnJlbHNQSwECLQAUAAYACAAAACEA1Cq528AAAADdAAAADwAAAAAA&#10;AAAAAAAAAAAHAgAAZHJzL2Rvd25yZXYueG1sUEsFBgAAAAADAAMAtwAAAPQCAAAAAA==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hxA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0QS+b8ITkKsPAAAA//8DAFBLAQItABQABgAIAAAAIQDb4fbL7gAAAIUBAAATAAAAAAAAAAAAAAAA&#10;AAAAAABbQ29udGVudF9UeXBlc10ueG1sUEsBAi0AFAAGAAgAAAAhAFr0LFu/AAAAFQEAAAsAAAAA&#10;AAAAAAAAAAAAHwEAAF9yZWxzLy5yZWxzUEsBAi0AFAAGAAgAAAAhALtmHEDBAAAA3QAAAA8AAAAA&#10;AAAAAAAAAAAABwIAAGRycy9kb3ducmV2LnhtbFBLBQYAAAAAAwADALcAAAD1AgAAAAA=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" filled="f" stroked="f" strokeweight=".25pt">
                  <v:textbox inset="1pt,1pt,1pt,1pt">
                    <w:txbxContent>
                      <w:p w:rsidR="00B54FC2" w:rsidRPr="00DA46C1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DA46C1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" strokeweight="1pt"/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" filled="f" stroked="f" strokeweight=".25pt">
                  <v:textbox inset="1pt,1pt,1pt,1pt">
                    <w:txbxContent>
                      <w:p w:rsidR="00B54FC2" w:rsidRPr="00CB455E" w:rsidRDefault="00B54FC2" w:rsidP="00B54FC2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7011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:rsidR="00B54FC2" w:rsidRPr="0042148F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" filled="f" stroked="f" strokeweight=".25pt">
                  <v:textbox inset="1pt,1pt,1pt,1pt">
                    <w:txbxContent>
                      <w:p w:rsidR="00B54FC2" w:rsidRPr="0042148F" w:rsidRDefault="00B54FC2" w:rsidP="00B54FC2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B54FC2" w:rsidRPr="00B54FC2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F32"/>
    <w:rsid w:val="000243BA"/>
    <w:rsid w:val="00036E12"/>
    <w:rsid w:val="0007213F"/>
    <w:rsid w:val="000D1C75"/>
    <w:rsid w:val="000E37C0"/>
    <w:rsid w:val="000F5385"/>
    <w:rsid w:val="00151399"/>
    <w:rsid w:val="00166833"/>
    <w:rsid w:val="00177D05"/>
    <w:rsid w:val="001D07EE"/>
    <w:rsid w:val="001E2D72"/>
    <w:rsid w:val="0022750B"/>
    <w:rsid w:val="002A517F"/>
    <w:rsid w:val="002B057C"/>
    <w:rsid w:val="002D2A77"/>
    <w:rsid w:val="002D4A03"/>
    <w:rsid w:val="003008F4"/>
    <w:rsid w:val="0030409B"/>
    <w:rsid w:val="0031161A"/>
    <w:rsid w:val="00337AAA"/>
    <w:rsid w:val="00345C73"/>
    <w:rsid w:val="0034688D"/>
    <w:rsid w:val="00397FC7"/>
    <w:rsid w:val="003B079A"/>
    <w:rsid w:val="003B62F5"/>
    <w:rsid w:val="003C5252"/>
    <w:rsid w:val="003F79B4"/>
    <w:rsid w:val="00435576"/>
    <w:rsid w:val="004869D6"/>
    <w:rsid w:val="004A3964"/>
    <w:rsid w:val="004D1FED"/>
    <w:rsid w:val="00514E5A"/>
    <w:rsid w:val="0055241E"/>
    <w:rsid w:val="00553013"/>
    <w:rsid w:val="00573DA1"/>
    <w:rsid w:val="00583B37"/>
    <w:rsid w:val="005A3EC7"/>
    <w:rsid w:val="005B2C8B"/>
    <w:rsid w:val="005C79FB"/>
    <w:rsid w:val="005F13AC"/>
    <w:rsid w:val="00637A31"/>
    <w:rsid w:val="00685C51"/>
    <w:rsid w:val="006D7F08"/>
    <w:rsid w:val="006F098B"/>
    <w:rsid w:val="007B67C1"/>
    <w:rsid w:val="007E2E11"/>
    <w:rsid w:val="007F250A"/>
    <w:rsid w:val="00804636"/>
    <w:rsid w:val="00834145"/>
    <w:rsid w:val="008662EE"/>
    <w:rsid w:val="008830C1"/>
    <w:rsid w:val="008C192D"/>
    <w:rsid w:val="008F203D"/>
    <w:rsid w:val="00937430"/>
    <w:rsid w:val="0095193C"/>
    <w:rsid w:val="00964662"/>
    <w:rsid w:val="00996BCC"/>
    <w:rsid w:val="009D2FFD"/>
    <w:rsid w:val="009F44A3"/>
    <w:rsid w:val="009F4B1C"/>
    <w:rsid w:val="009F594F"/>
    <w:rsid w:val="00A37CD8"/>
    <w:rsid w:val="00A42F19"/>
    <w:rsid w:val="00A57B47"/>
    <w:rsid w:val="00A615F7"/>
    <w:rsid w:val="00A84541"/>
    <w:rsid w:val="00A93945"/>
    <w:rsid w:val="00AC759A"/>
    <w:rsid w:val="00B02BAA"/>
    <w:rsid w:val="00B03A96"/>
    <w:rsid w:val="00B128CA"/>
    <w:rsid w:val="00B30231"/>
    <w:rsid w:val="00B54FC2"/>
    <w:rsid w:val="00B9056D"/>
    <w:rsid w:val="00B92D4C"/>
    <w:rsid w:val="00BF48A7"/>
    <w:rsid w:val="00C0595E"/>
    <w:rsid w:val="00C37DA2"/>
    <w:rsid w:val="00C50A9F"/>
    <w:rsid w:val="00C862A8"/>
    <w:rsid w:val="00C9671F"/>
    <w:rsid w:val="00CB455E"/>
    <w:rsid w:val="00CF1877"/>
    <w:rsid w:val="00D51DEF"/>
    <w:rsid w:val="00DA46C1"/>
    <w:rsid w:val="00DB0E3F"/>
    <w:rsid w:val="00E06A6A"/>
    <w:rsid w:val="00E36CAB"/>
    <w:rsid w:val="00E64020"/>
    <w:rsid w:val="00ED4D90"/>
    <w:rsid w:val="00F45015"/>
    <w:rsid w:val="00F4686D"/>
    <w:rsid w:val="00F937B8"/>
    <w:rsid w:val="00FA1F4B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407928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3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2021-06-02T13:19:00Z</dcterms:created>
  <dcterms:modified xsi:type="dcterms:W3CDTF">2021-06-10T19:40:00Z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